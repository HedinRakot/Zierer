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B3" w:rsidRPr="00905C57" w:rsidRDefault="00282DB3"/>
    <w:tbl>
      <w:tblPr>
        <w:tblpPr w:leftFromText="141" w:rightFromText="141" w:vertAnchor="text" w:tblpY="1"/>
        <w:tblOverlap w:val="never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2409"/>
        <w:gridCol w:w="2410"/>
      </w:tblGrid>
      <w:tr w:rsidR="00282DB3" w:rsidRPr="00905C57" w:rsidTr="00A266B1">
        <w:trPr>
          <w:cantSplit/>
          <w:trHeight w:val="80"/>
        </w:trPr>
        <w:tc>
          <w:tcPr>
            <w:tcW w:w="4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6CE3" w:rsidRDefault="00AC6CE3" w:rsidP="008B5509">
            <w:r>
              <w:t>#CustomerName</w:t>
            </w:r>
          </w:p>
          <w:p w:rsidR="004A0548" w:rsidRDefault="00AC6CE3" w:rsidP="008B5509">
            <w:r>
              <w:t>#CustomerStreet</w:t>
            </w:r>
          </w:p>
          <w:p w:rsidR="004A0548" w:rsidRPr="00905C57" w:rsidRDefault="00AC6CE3" w:rsidP="00AC6CE3">
            <w:r>
              <w:t>#CustomerZip</w:t>
            </w:r>
            <w:r w:rsidR="004A0548">
              <w:t xml:space="preserve"> </w:t>
            </w:r>
            <w:r>
              <w:t>#CustomerCity</w:t>
            </w:r>
            <w:r w:rsidR="004A0548"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282DB3" w:rsidRPr="00905C57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  <w:r>
              <w:rPr>
                <w:rFonts w:ascii="Univers" w:hAnsi="Univers"/>
                <w:smallCaps/>
                <w:spacing w:val="60"/>
                <w:sz w:val="28"/>
              </w:rPr>
              <w:t>#InvoiceType</w:t>
            </w:r>
          </w:p>
        </w:tc>
      </w:tr>
      <w:tr w:rsidR="00282DB3" w:rsidRPr="00905C57" w:rsidTr="00A266B1">
        <w:trPr>
          <w:cantSplit/>
          <w:trHeight w:val="45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282DB3" w:rsidP="00570B86">
            <w:pPr>
              <w:rPr>
                <w:iCs/>
              </w:rPr>
            </w:pPr>
            <w:r w:rsidRPr="00905C57">
              <w:t xml:space="preserve">  </w:t>
            </w:r>
            <w:r w:rsidRPr="00905C57">
              <w:rPr>
                <w:iCs/>
              </w:rPr>
              <w:t>Beleg</w:t>
            </w:r>
            <w:r w:rsidR="00570B86">
              <w:rPr>
                <w:iCs/>
              </w:rPr>
              <w:t>-N</w:t>
            </w:r>
            <w:r w:rsidRPr="00905C57">
              <w:rPr>
                <w:iCs/>
              </w:rPr>
              <w:t>ummer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5F18CF" w:rsidRDefault="005F18CF" w:rsidP="005F18CF">
            <w:pPr>
              <w:rPr>
                <w:rFonts w:asciiTheme="minorHAnsi" w:hAnsiTheme="minorHAnsi"/>
                <w:lang w:val="en-US"/>
              </w:rPr>
            </w:pPr>
            <w:r w:rsidRPr="005F18CF">
              <w:t>#InvoiceNumber</w:t>
            </w:r>
          </w:p>
        </w:tc>
      </w:tr>
      <w:tr w:rsidR="00282DB3" w:rsidRPr="00905C57" w:rsidTr="00A266B1">
        <w:trPr>
          <w:cantSplit/>
          <w:trHeight w:val="24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282DB3" w:rsidP="00447066">
            <w:r w:rsidRPr="00905C57">
              <w:t xml:space="preserve">  </w:t>
            </w:r>
            <w:r w:rsidR="00570B86" w:rsidRPr="00905C57">
              <w:t>Datum</w:t>
            </w:r>
          </w:p>
          <w:p w:rsidR="00282DB3" w:rsidRPr="00905C57" w:rsidRDefault="00570B86" w:rsidP="00447066">
            <w:r>
              <w:t xml:space="preserve">  </w:t>
            </w:r>
            <w:r w:rsidR="00282DB3" w:rsidRPr="00905C57">
              <w:t xml:space="preserve">Kundennummer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504B10" w:rsidP="00570B86">
            <w:r>
              <w:t>#InvoiceDate</w:t>
            </w:r>
          </w:p>
          <w:p w:rsidR="00282DB3" w:rsidRPr="00905C57" w:rsidRDefault="00570B86" w:rsidP="00570B86">
            <w:r>
              <w:t>#CustomerNumber</w:t>
            </w:r>
          </w:p>
        </w:tc>
      </w:tr>
    </w:tbl>
    <w:p w:rsidR="00570B86" w:rsidRDefault="00570B86" w:rsidP="007B4C85">
      <w:r>
        <w:t>__________________________________________________________________________</w:t>
      </w:r>
    </w:p>
    <w:p w:rsidR="00570B86" w:rsidRDefault="00570B86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77"/>
      </w:tblGrid>
      <w:tr w:rsidR="00A266B1" w:rsidTr="0030272E">
        <w:tc>
          <w:tcPr>
            <w:tcW w:w="1985" w:type="dxa"/>
          </w:tcPr>
          <w:p w:rsidR="00A266B1" w:rsidRDefault="00A266B1" w:rsidP="007B4C85">
            <w:r>
              <w:t>Bestellung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#OrderedFromInfo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A266B1" w:rsidP="007B4C85">
            <w:r>
              <w:t>Bestell-Nummer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Mietvertrag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#RentOrderInfo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Auftrag-Nummer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Ihre Ust-Id-No.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#CustomerUstId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Lieferanschrift</w:t>
            </w:r>
          </w:p>
        </w:tc>
        <w:tc>
          <w:tcPr>
            <w:tcW w:w="7077" w:type="dxa"/>
          </w:tcPr>
          <w:p w:rsidR="00A266B1" w:rsidRDefault="000A521D" w:rsidP="007B4C85">
            <w:r>
              <w:t>#DeliveryPlace</w:t>
            </w:r>
          </w:p>
          <w:p w:rsidR="000A521D" w:rsidRDefault="000A521D" w:rsidP="007B4C85">
            <w:r>
              <w:t>#Street</w:t>
            </w:r>
          </w:p>
          <w:p w:rsidR="000A521D" w:rsidRDefault="000A521D" w:rsidP="007B4C85">
            <w:r>
              <w:t>#ZIP #City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Mietzeitraum</w:t>
            </w:r>
          </w:p>
        </w:tc>
        <w:tc>
          <w:tcPr>
            <w:tcW w:w="7077" w:type="dxa"/>
          </w:tcPr>
          <w:p w:rsidR="00A266B1" w:rsidRPr="00A84AC0" w:rsidRDefault="00541588" w:rsidP="00A937EF">
            <w:pPr>
              <w:rPr>
                <w:lang w:val="en-US"/>
              </w:rPr>
            </w:pPr>
            <w:r>
              <w:rPr>
                <w:lang w:val="en-US"/>
              </w:rPr>
              <w:t>#RentPeriod</w:t>
            </w:r>
          </w:p>
        </w:tc>
      </w:tr>
    </w:tbl>
    <w:p w:rsidR="000A521D" w:rsidRDefault="000A521D" w:rsidP="000A521D">
      <w:r>
        <w:t>__________________________________________________________________________</w:t>
      </w:r>
    </w:p>
    <w:p w:rsidR="000D3490" w:rsidRDefault="000D3490" w:rsidP="000A521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709"/>
        <w:gridCol w:w="1407"/>
      </w:tblGrid>
      <w:tr w:rsidR="000D3490" w:rsidTr="00643AA7">
        <w:tc>
          <w:tcPr>
            <w:tcW w:w="6946" w:type="dxa"/>
          </w:tcPr>
          <w:p w:rsidR="000D3490" w:rsidRDefault="000D3490" w:rsidP="00EB6DF8">
            <w:r>
              <w:t>#ContainerDescription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D3490" w:rsidRDefault="000D3490" w:rsidP="00EB6DF8">
            <w:r>
              <w:t>EUR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:rsidR="006B2659" w:rsidRDefault="000D3490" w:rsidP="008C29CD">
            <w:pPr>
              <w:jc w:val="right"/>
            </w:pPr>
            <w:r>
              <w:t>#ContainerPrice</w:t>
            </w:r>
          </w:p>
        </w:tc>
      </w:tr>
      <w:tr w:rsidR="000B375D" w:rsidTr="00643AA7">
        <w:tc>
          <w:tcPr>
            <w:tcW w:w="6946" w:type="dxa"/>
          </w:tcPr>
          <w:p w:rsidR="000B375D" w:rsidRDefault="000B375D" w:rsidP="000B375D">
            <w:pPr>
              <w:jc w:val="right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Pr="000B375D" w:rsidRDefault="009F3596" w:rsidP="000B375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#TotalPriceWithoutDiscount</w:t>
            </w:r>
          </w:p>
        </w:tc>
      </w:tr>
      <w:tr w:rsidR="000B375D" w:rsidTr="000B375D">
        <w:tc>
          <w:tcPr>
            <w:tcW w:w="6946" w:type="dxa"/>
          </w:tcPr>
          <w:p w:rsidR="000B375D" w:rsidRDefault="000B375D" w:rsidP="000B375D">
            <w:pPr>
              <w:jc w:val="right"/>
            </w:pPr>
            <w:r>
              <w:t>#DiscountText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987CD0" w:rsidP="000B375D">
            <w:pPr>
              <w:jc w:val="right"/>
            </w:pPr>
            <w:r>
              <w:t>#DiscountValue</w:t>
            </w:r>
          </w:p>
        </w:tc>
      </w:tr>
      <w:tr w:rsidR="000B375D" w:rsidTr="00835AFD">
        <w:tc>
          <w:tcPr>
            <w:tcW w:w="6946" w:type="dxa"/>
          </w:tcPr>
          <w:p w:rsidR="000B375D" w:rsidRPr="00A30C51" w:rsidRDefault="000B375D" w:rsidP="000B375D">
            <w:pPr>
              <w:rPr>
                <w:rFonts w:asciiTheme="minorHAnsi" w:hAnsiTheme="minorHAnsi"/>
                <w:lang w:val="en-US"/>
              </w:rPr>
            </w:pPr>
            <w:r w:rsidRPr="00A30C51">
              <w:t>#AdditionalCostDescription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</w:tcBorders>
          </w:tcPr>
          <w:p w:rsidR="000B375D" w:rsidRDefault="000B375D" w:rsidP="000B375D">
            <w:pPr>
              <w:jc w:val="right"/>
            </w:pPr>
            <w:r>
              <w:t>#AdditionalCostPrice</w:t>
            </w:r>
          </w:p>
        </w:tc>
      </w:tr>
      <w:tr w:rsidR="000B375D" w:rsidTr="000409A1">
        <w:tc>
          <w:tcPr>
            <w:tcW w:w="6946" w:type="dxa"/>
          </w:tcPr>
          <w:p w:rsidR="000B375D" w:rsidRDefault="000B375D" w:rsidP="000B375D">
            <w:pPr>
              <w:jc w:val="right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pPr>
              <w:jc w:val="right"/>
            </w:pPr>
            <w:r>
              <w:t>#PriceWithoutTax</w:t>
            </w:r>
          </w:p>
        </w:tc>
      </w:tr>
      <w:tr w:rsidR="000B375D" w:rsidTr="000409A1">
        <w:tc>
          <w:tcPr>
            <w:tcW w:w="6946" w:type="dxa"/>
          </w:tcPr>
          <w:p w:rsidR="000B375D" w:rsidRDefault="000B375D" w:rsidP="000B375D">
            <w:pPr>
              <w:jc w:val="right"/>
            </w:pPr>
            <w:r>
              <w:t>#TaxText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pPr>
              <w:jc w:val="right"/>
            </w:pPr>
            <w:r>
              <w:t>#TaxValue</w:t>
            </w:r>
          </w:p>
        </w:tc>
      </w:tr>
      <w:tr w:rsidR="000B375D" w:rsidTr="000409A1">
        <w:tc>
          <w:tcPr>
            <w:tcW w:w="6946" w:type="dxa"/>
          </w:tcPr>
          <w:p w:rsidR="000B375D" w:rsidRDefault="000B375D" w:rsidP="000B375D">
            <w:pPr>
              <w:jc w:val="right"/>
            </w:pPr>
            <w:r>
              <w:t>#TotalPriceText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pPr>
              <w:jc w:val="right"/>
            </w:pPr>
            <w:r>
              <w:t>#TotalPrice</w:t>
            </w:r>
          </w:p>
        </w:tc>
      </w:tr>
    </w:tbl>
    <w:p w:rsidR="00A266B1" w:rsidRDefault="00A266B1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0272E" w:rsidTr="0030272E">
        <w:tc>
          <w:tcPr>
            <w:tcW w:w="9062" w:type="dxa"/>
          </w:tcPr>
          <w:p w:rsidR="0030272E" w:rsidRDefault="0030272E" w:rsidP="008F64A8">
            <w:r>
              <w:t>Au</w:t>
            </w:r>
            <w:r w:rsidR="008568BE">
              <w:t xml:space="preserve">sgleich der Rechnung erfolgt </w:t>
            </w:r>
            <w:bookmarkStart w:id="0" w:name="_GoBack"/>
            <w:bookmarkEnd w:id="0"/>
            <w:r w:rsidR="008568BE">
              <w:t xml:space="preserve">#PlanedPayDate </w:t>
            </w:r>
            <w:r>
              <w:t xml:space="preserve">mit Lastschrift von der uns angegebenen Bankverbindung: </w:t>
            </w:r>
            <w:r w:rsidR="00526ECE">
              <w:t>IBAN: #IBAN</w:t>
            </w:r>
            <w:r w:rsidR="008568BE">
              <w:t>, BIC:</w:t>
            </w:r>
            <w:r>
              <w:t xml:space="preserve"> </w:t>
            </w:r>
            <w:r w:rsidR="008568BE">
              <w:t>#BIC</w:t>
            </w:r>
          </w:p>
        </w:tc>
      </w:tr>
      <w:tr w:rsidR="0030272E" w:rsidTr="0030272E">
        <w:tc>
          <w:tcPr>
            <w:tcW w:w="9062" w:type="dxa"/>
          </w:tcPr>
          <w:p w:rsidR="0030272E" w:rsidRDefault="007C619C" w:rsidP="007C619C">
            <w:r>
              <w:t xml:space="preserve">Zahlung: innerhalb #PayCashInterval </w:t>
            </w:r>
            <w:r w:rsidR="0030272E">
              <w:t>ab Rechnungsdatum rein netto. Bei Überweisung bitte Beleg-Nummer und Kunden-Nummer angeben</w:t>
            </w:r>
          </w:p>
        </w:tc>
      </w:tr>
      <w:tr w:rsidR="0030272E" w:rsidTr="0030272E">
        <w:tc>
          <w:tcPr>
            <w:tcW w:w="9062" w:type="dxa"/>
          </w:tcPr>
          <w:p w:rsidR="0030272E" w:rsidRDefault="0030272E" w:rsidP="000C6D2E">
            <w:r>
              <w:t xml:space="preserve">Zahlung: </w:t>
            </w:r>
            <w:r w:rsidR="000C6D2E">
              <w:t xml:space="preserve">#PayParts </w:t>
            </w:r>
            <w:r>
              <w:t>Bei Überweisung bitte Beleg-Nummer und Kunden-Nummer angeben. Die o.a. Container bleiben bis zur vollständigen Bezahlung Eigentum der WERNER OTTL GmbH &amp; Co. KG, Container-Service</w:t>
            </w:r>
          </w:p>
        </w:tc>
      </w:tr>
      <w:tr w:rsidR="004F72B6" w:rsidTr="0030272E">
        <w:tc>
          <w:tcPr>
            <w:tcW w:w="9062" w:type="dxa"/>
          </w:tcPr>
          <w:p w:rsidR="004F72B6" w:rsidRDefault="004F72B6" w:rsidP="007B4C85"/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>Steuerschuldnerschaft des Leistungsempfängers</w:t>
            </w:r>
            <w:r w:rsidR="008568BE">
              <w:t xml:space="preserve"> #InvoiceWithoutTaxes</w:t>
            </w:r>
          </w:p>
        </w:tc>
      </w:tr>
    </w:tbl>
    <w:p w:rsidR="009A5AB0" w:rsidRPr="00905C57" w:rsidRDefault="009A5AB0" w:rsidP="0030272E">
      <w:pPr>
        <w:rPr>
          <w:lang w:val="en-GB"/>
        </w:rPr>
      </w:pPr>
    </w:p>
    <w:sectPr w:rsidR="009A5AB0" w:rsidRPr="00905C57">
      <w:headerReference w:type="default" r:id="rId6"/>
      <w:footerReference w:type="default" r:id="rId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FB3" w:rsidRDefault="00D80FB3" w:rsidP="009A5AB0">
      <w:r>
        <w:separator/>
      </w:r>
    </w:p>
  </w:endnote>
  <w:endnote w:type="continuationSeparator" w:id="0">
    <w:p w:rsidR="00D80FB3" w:rsidRDefault="00D80FB3" w:rsidP="009A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>
    <w:pPr>
      <w:pStyle w:val="Footer"/>
    </w:pPr>
  </w:p>
  <w:tbl>
    <w:tblPr>
      <w:tblStyle w:val="TableGrid"/>
      <w:tblW w:w="10490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5"/>
      <w:gridCol w:w="2976"/>
      <w:gridCol w:w="3539"/>
    </w:tblGrid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6B2659">
            <w:rPr>
              <w:rFonts w:ascii="Arial" w:hAnsi="Arial" w:cs="Arial"/>
              <w:b/>
              <w:sz w:val="16"/>
              <w:szCs w:val="16"/>
              <w:lang w:val="en-US"/>
            </w:rPr>
            <w:t>Werner OTTL GmbH &amp; Co. KG, Container-Service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Stadtsparkasse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M</w:t>
          </w:r>
          <w:r w:rsidRPr="006B2659">
            <w:rPr>
              <w:rFonts w:ascii="Arial" w:hAnsi="Arial" w:cs="Arial"/>
              <w:sz w:val="16"/>
              <w:szCs w:val="16"/>
            </w:rPr>
            <w:t>ünchen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Kommanditgesellschaft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Sitz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Hebertshausen</w:t>
          </w:r>
          <w:proofErr w:type="spellEnd"/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Torstra</w:t>
          </w:r>
          <w:proofErr w:type="spellEnd"/>
          <w:r w:rsidRPr="006B2659">
            <w:rPr>
              <w:rFonts w:ascii="Arial" w:hAnsi="Arial" w:cs="Arial"/>
              <w:sz w:val="16"/>
              <w:szCs w:val="16"/>
            </w:rPr>
            <w:t>ße 23, 85241 Hebertshausen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BLZ: 701 500 00 Kto.-Nr.: 34 141 143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HRA 6 86 74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Telefon (0 81 31) 33 54 33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IBAN: DE28 7015 0000 0034 1411 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Persönlich haftende Gesellschafterin: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Telefax (0 81 31) 27 71 30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BIC: SSKMDEMMXXX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Werner OTTL GmbH, Sitz München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www.ottl-container.de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Ust.-IdNr.: DE15 6047 897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HRB 10 10 15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info@ottl-container.de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Gläubiger-ID: DE24 ZZZ0 0000 6654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Geschäftsführer Werner Ottl</w:t>
          </w:r>
        </w:p>
      </w:tc>
    </w:tr>
  </w:tbl>
  <w:p w:rsidR="009A5AB0" w:rsidRPr="009A5AB0" w:rsidRDefault="009A5AB0" w:rsidP="009A5A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FB3" w:rsidRDefault="00D80FB3" w:rsidP="009A5AB0">
      <w:r>
        <w:separator/>
      </w:r>
    </w:p>
  </w:footnote>
  <w:footnote w:type="continuationSeparator" w:id="0">
    <w:p w:rsidR="00D80FB3" w:rsidRDefault="00D80FB3" w:rsidP="009A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 w:rsidP="009A5AB0">
    <w:r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3DF8A0F8" wp14:editId="06442429">
          <wp:simplePos x="0" y="0"/>
          <wp:positionH relativeFrom="column">
            <wp:posOffset>3418840</wp:posOffset>
          </wp:positionH>
          <wp:positionV relativeFrom="paragraph">
            <wp:posOffset>-307340</wp:posOffset>
          </wp:positionV>
          <wp:extent cx="2901950" cy="1028700"/>
          <wp:effectExtent l="0" t="0" r="0" b="0"/>
          <wp:wrapNone/>
          <wp:docPr id="2" name="Picture 2" descr="aut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uto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9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A5AB0" w:rsidRDefault="009A5AB0" w:rsidP="009A5AB0"/>
  <w:p w:rsidR="009A5AB0" w:rsidRDefault="009A5AB0" w:rsidP="009A5AB0"/>
  <w:p w:rsidR="009A5AB0" w:rsidRPr="00420EA3" w:rsidRDefault="009A5AB0" w:rsidP="009A5AB0">
    <w:pPr>
      <w:pStyle w:val="Heading1"/>
      <w:jc w:val="right"/>
      <w:rPr>
        <w:i w:val="0"/>
        <w:iCs w:val="0"/>
        <w:sz w:val="24"/>
        <w:lang w:val="en-GB"/>
      </w:rPr>
    </w:pPr>
    <w:r w:rsidRPr="00420EA3">
      <w:rPr>
        <w:i w:val="0"/>
        <w:iCs w:val="0"/>
        <w:sz w:val="24"/>
        <w:lang w:val="en-GB"/>
      </w:rPr>
      <w:t>WERNER OTTL GmbH &amp; Co. KG</w:t>
    </w:r>
  </w:p>
  <w:p w:rsidR="009A5AB0" w:rsidRPr="00420EA3" w:rsidRDefault="009A5AB0" w:rsidP="009A5AB0">
    <w:pPr>
      <w:pStyle w:val="Heading2"/>
      <w:rPr>
        <w:rFonts w:ascii="Univers" w:hAnsi="Univers"/>
        <w:spacing w:val="124"/>
        <w:lang w:val="en-GB"/>
      </w:rPr>
    </w:pPr>
    <w:r w:rsidRPr="00420EA3">
      <w:rPr>
        <w:rFonts w:ascii="Univers" w:hAnsi="Univers"/>
        <w:spacing w:val="124"/>
        <w:lang w:val="en-GB"/>
      </w:rPr>
      <w:t>Container-Service</w:t>
    </w:r>
  </w:p>
  <w:p w:rsidR="009A5AB0" w:rsidRPr="00420EA3" w:rsidRDefault="009A5AB0" w:rsidP="009A5AB0">
    <w:pPr>
      <w:jc w:val="right"/>
      <w:rPr>
        <w:sz w:val="18"/>
        <w:szCs w:val="18"/>
        <w:lang w:val="en-GB"/>
      </w:rPr>
    </w:pPr>
    <w:proofErr w:type="spellStart"/>
    <w:r w:rsidRPr="00420EA3">
      <w:rPr>
        <w:sz w:val="18"/>
        <w:szCs w:val="18"/>
        <w:lang w:val="en-GB"/>
      </w:rPr>
      <w:t>Torstraße</w:t>
    </w:r>
    <w:proofErr w:type="spellEnd"/>
    <w:r w:rsidRPr="00420EA3">
      <w:rPr>
        <w:sz w:val="18"/>
        <w:szCs w:val="18"/>
        <w:lang w:val="en-GB"/>
      </w:rPr>
      <w:t xml:space="preserve"> 23</w:t>
    </w:r>
    <w:proofErr w:type="gramStart"/>
    <w:r w:rsidRPr="00420EA3">
      <w:rPr>
        <w:sz w:val="18"/>
        <w:szCs w:val="18"/>
        <w:lang w:val="en-GB"/>
      </w:rPr>
      <w:t>,  85241</w:t>
    </w:r>
    <w:proofErr w:type="gramEnd"/>
    <w:r w:rsidRPr="00420EA3">
      <w:rPr>
        <w:sz w:val="18"/>
        <w:szCs w:val="18"/>
        <w:lang w:val="en-GB"/>
      </w:rPr>
      <w:t xml:space="preserve"> </w:t>
    </w:r>
    <w:proofErr w:type="spellStart"/>
    <w:r w:rsidRPr="00420EA3">
      <w:rPr>
        <w:sz w:val="18"/>
        <w:szCs w:val="18"/>
        <w:lang w:val="en-GB"/>
      </w:rPr>
      <w:t>Hebertshausen</w:t>
    </w:r>
    <w:proofErr w:type="spellEnd"/>
  </w:p>
  <w:p w:rsidR="009A5AB0" w:rsidRPr="009A5AB0" w:rsidRDefault="009A5AB0" w:rsidP="009A5AB0">
    <w:pPr>
      <w:jc w:val="right"/>
      <w:rPr>
        <w:lang w:val="en-GB"/>
      </w:rPr>
    </w:pPr>
    <w:r w:rsidRPr="00420EA3">
      <w:rPr>
        <w:sz w:val="18"/>
        <w:szCs w:val="18"/>
        <w:lang w:val="en-GB"/>
      </w:rPr>
      <w:t>TEL 08131/</w:t>
    </w:r>
    <w:proofErr w:type="gramStart"/>
    <w:r w:rsidRPr="00420EA3">
      <w:rPr>
        <w:sz w:val="18"/>
        <w:szCs w:val="18"/>
        <w:lang w:val="en-GB"/>
      </w:rPr>
      <w:t>335433  -</w:t>
    </w:r>
    <w:proofErr w:type="gramEnd"/>
    <w:r w:rsidRPr="00420EA3">
      <w:rPr>
        <w:sz w:val="18"/>
        <w:szCs w:val="18"/>
        <w:lang w:val="en-GB"/>
      </w:rPr>
      <w:t xml:space="preserve">  FAX 08131/277130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D"/>
    <w:rsid w:val="00003A7F"/>
    <w:rsid w:val="000138C6"/>
    <w:rsid w:val="00024EA4"/>
    <w:rsid w:val="000409A1"/>
    <w:rsid w:val="000473DE"/>
    <w:rsid w:val="00076573"/>
    <w:rsid w:val="000A521D"/>
    <w:rsid w:val="000B375D"/>
    <w:rsid w:val="000C6D2E"/>
    <w:rsid w:val="000D3490"/>
    <w:rsid w:val="000D3BE7"/>
    <w:rsid w:val="001108B2"/>
    <w:rsid w:val="001350CA"/>
    <w:rsid w:val="00154B2C"/>
    <w:rsid w:val="001852A8"/>
    <w:rsid w:val="001A099E"/>
    <w:rsid w:val="001B7941"/>
    <w:rsid w:val="001C0269"/>
    <w:rsid w:val="0024488C"/>
    <w:rsid w:val="00246748"/>
    <w:rsid w:val="00282DB3"/>
    <w:rsid w:val="002A3A33"/>
    <w:rsid w:val="002B65EF"/>
    <w:rsid w:val="002D3E5C"/>
    <w:rsid w:val="002F575A"/>
    <w:rsid w:val="0030272E"/>
    <w:rsid w:val="00313D7E"/>
    <w:rsid w:val="003401CE"/>
    <w:rsid w:val="003612CB"/>
    <w:rsid w:val="003C3F16"/>
    <w:rsid w:val="003D7238"/>
    <w:rsid w:val="00416F30"/>
    <w:rsid w:val="00420EA3"/>
    <w:rsid w:val="00421976"/>
    <w:rsid w:val="004307A0"/>
    <w:rsid w:val="00447066"/>
    <w:rsid w:val="004631A4"/>
    <w:rsid w:val="00484641"/>
    <w:rsid w:val="00496113"/>
    <w:rsid w:val="004A0548"/>
    <w:rsid w:val="004A2A6D"/>
    <w:rsid w:val="004A49A2"/>
    <w:rsid w:val="004C1D6F"/>
    <w:rsid w:val="004F72B6"/>
    <w:rsid w:val="00504B10"/>
    <w:rsid w:val="0052404F"/>
    <w:rsid w:val="00526ECE"/>
    <w:rsid w:val="00537726"/>
    <w:rsid w:val="00541588"/>
    <w:rsid w:val="005541A5"/>
    <w:rsid w:val="005621B3"/>
    <w:rsid w:val="00564503"/>
    <w:rsid w:val="00570B86"/>
    <w:rsid w:val="00581A94"/>
    <w:rsid w:val="00595AC8"/>
    <w:rsid w:val="005F18CF"/>
    <w:rsid w:val="006119D6"/>
    <w:rsid w:val="00622460"/>
    <w:rsid w:val="00624245"/>
    <w:rsid w:val="00643AA7"/>
    <w:rsid w:val="006522DB"/>
    <w:rsid w:val="00653D85"/>
    <w:rsid w:val="00683E17"/>
    <w:rsid w:val="00687E91"/>
    <w:rsid w:val="006A199E"/>
    <w:rsid w:val="006A1DB7"/>
    <w:rsid w:val="006B2659"/>
    <w:rsid w:val="006D4F65"/>
    <w:rsid w:val="007629CD"/>
    <w:rsid w:val="007B4C85"/>
    <w:rsid w:val="007C619C"/>
    <w:rsid w:val="007D1367"/>
    <w:rsid w:val="007E0B57"/>
    <w:rsid w:val="007E3581"/>
    <w:rsid w:val="007E6265"/>
    <w:rsid w:val="00830395"/>
    <w:rsid w:val="00835AFD"/>
    <w:rsid w:val="008401DD"/>
    <w:rsid w:val="00850511"/>
    <w:rsid w:val="008568BE"/>
    <w:rsid w:val="008953D8"/>
    <w:rsid w:val="008A786E"/>
    <w:rsid w:val="008B5509"/>
    <w:rsid w:val="008C29CD"/>
    <w:rsid w:val="008F26FE"/>
    <w:rsid w:val="008F431D"/>
    <w:rsid w:val="008F64A8"/>
    <w:rsid w:val="00905C57"/>
    <w:rsid w:val="00951614"/>
    <w:rsid w:val="00962239"/>
    <w:rsid w:val="00971064"/>
    <w:rsid w:val="00977E44"/>
    <w:rsid w:val="00982A18"/>
    <w:rsid w:val="00985E14"/>
    <w:rsid w:val="00987CD0"/>
    <w:rsid w:val="009A5AB0"/>
    <w:rsid w:val="009A6AB2"/>
    <w:rsid w:val="009C1712"/>
    <w:rsid w:val="009D194C"/>
    <w:rsid w:val="009E5925"/>
    <w:rsid w:val="009E5A07"/>
    <w:rsid w:val="009E7CE7"/>
    <w:rsid w:val="009F3596"/>
    <w:rsid w:val="00A03CDE"/>
    <w:rsid w:val="00A21C12"/>
    <w:rsid w:val="00A266B1"/>
    <w:rsid w:val="00A30C51"/>
    <w:rsid w:val="00A367E4"/>
    <w:rsid w:val="00A37EE3"/>
    <w:rsid w:val="00A63122"/>
    <w:rsid w:val="00A64459"/>
    <w:rsid w:val="00A74340"/>
    <w:rsid w:val="00A84AC0"/>
    <w:rsid w:val="00A930F6"/>
    <w:rsid w:val="00A937EF"/>
    <w:rsid w:val="00AC6CE3"/>
    <w:rsid w:val="00AD1FC6"/>
    <w:rsid w:val="00AE018C"/>
    <w:rsid w:val="00B1671D"/>
    <w:rsid w:val="00B405C5"/>
    <w:rsid w:val="00BA2745"/>
    <w:rsid w:val="00BF6563"/>
    <w:rsid w:val="00C04B6B"/>
    <w:rsid w:val="00C3087D"/>
    <w:rsid w:val="00C36CCA"/>
    <w:rsid w:val="00C47D30"/>
    <w:rsid w:val="00C805C9"/>
    <w:rsid w:val="00CB0AB7"/>
    <w:rsid w:val="00CD313C"/>
    <w:rsid w:val="00D11D56"/>
    <w:rsid w:val="00D809EC"/>
    <w:rsid w:val="00D80FB3"/>
    <w:rsid w:val="00DA2225"/>
    <w:rsid w:val="00DA372F"/>
    <w:rsid w:val="00DA4A22"/>
    <w:rsid w:val="00DC335B"/>
    <w:rsid w:val="00DF3CD5"/>
    <w:rsid w:val="00DF479F"/>
    <w:rsid w:val="00E102DA"/>
    <w:rsid w:val="00E1074E"/>
    <w:rsid w:val="00E500B2"/>
    <w:rsid w:val="00E850EA"/>
    <w:rsid w:val="00E951B4"/>
    <w:rsid w:val="00ED3F3C"/>
    <w:rsid w:val="00F10C44"/>
    <w:rsid w:val="00F16D93"/>
    <w:rsid w:val="00F21BC6"/>
    <w:rsid w:val="00F4529F"/>
    <w:rsid w:val="00FE034E"/>
    <w:rsid w:val="00FE6203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7AD86-5891-485C-A4E9-C8B0260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1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AB0"/>
    <w:rPr>
      <w:rFonts w:ascii="Univers" w:hAnsi="Univers"/>
      <w:sz w:val="22"/>
      <w:lang w:val="de-DE" w:eastAsia="de-DE"/>
    </w:rPr>
  </w:style>
  <w:style w:type="paragraph" w:styleId="Footer">
    <w:name w:val="footer"/>
    <w:basedOn w:val="Normal"/>
    <w:link w:val="Foot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AB0"/>
    <w:rPr>
      <w:rFonts w:ascii="Univers" w:hAnsi="Univers"/>
      <w:sz w:val="22"/>
      <w:lang w:val="de-DE" w:eastAsia="de-DE"/>
    </w:rPr>
  </w:style>
  <w:style w:type="character" w:styleId="Hyperlink">
    <w:name w:val="Hyperlink"/>
    <w:basedOn w:val="DefaultParagraphFont"/>
    <w:rsid w:val="009A5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Angebot%20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PDF</Template>
  <TotalTime>146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subject/>
  <dc:creator>OTTL-1</dc:creator>
  <cp:keywords/>
  <dc:description/>
  <cp:lastModifiedBy>Yury Spiridonov</cp:lastModifiedBy>
  <cp:revision>61</cp:revision>
  <cp:lastPrinted>2015-06-17T17:24:00Z</cp:lastPrinted>
  <dcterms:created xsi:type="dcterms:W3CDTF">2015-07-06T14:26:00Z</dcterms:created>
  <dcterms:modified xsi:type="dcterms:W3CDTF">2015-08-06T09:49:00Z</dcterms:modified>
</cp:coreProperties>
</file>
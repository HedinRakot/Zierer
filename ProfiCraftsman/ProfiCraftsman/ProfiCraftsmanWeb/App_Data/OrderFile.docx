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 xml:space="preserve">Mietvertrag Nr. </w:t>
      </w:r>
      <w:r w:rsidR="009A378A">
        <w:rPr>
          <w:rFonts w:ascii="Univers" w:hAnsi="Univers" w:cs="Univers"/>
          <w:b/>
          <w:bCs/>
          <w:sz w:val="48"/>
          <w:szCs w:val="48"/>
        </w:rPr>
        <w:t>#RentOrderNumber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5665"/>
        <w:gridCol w:w="2694"/>
        <w:gridCol w:w="2659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2"/>
            </w:tblGrid>
            <w:tr w:rsidR="004E4792" w:rsidTr="004E4792">
              <w:tc>
                <w:tcPr>
                  <w:tcW w:w="107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4792" w:rsidRPr="00BE5A79" w:rsidRDefault="004E4792" w:rsidP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  <w:r>
                    <w:rPr>
                      <w:rFonts w:ascii="Univers" w:hAnsi="Univers"/>
                      <w:sz w:val="20"/>
                    </w:rPr>
                    <w:t>#ContainerDescription</w:t>
                  </w:r>
                </w:p>
                <w:p w:rsidR="004E4792" w:rsidRDefault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</w:p>
              </w:tc>
            </w:tr>
          </w:tbl>
          <w:p w:rsidR="00673F0C" w:rsidRPr="005D645C" w:rsidRDefault="00673F0C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0A2C44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#ToDate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0A2C44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#TotalSellPrice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EA3C27">
        <w:trPr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659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EA3C27">
        <w:trPr>
          <w:jc w:val="center"/>
        </w:trPr>
        <w:tc>
          <w:tcPr>
            <w:tcW w:w="5665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1C2DA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#RentPositionDescription</w:t>
            </w:r>
          </w:p>
        </w:tc>
        <w:tc>
          <w:tcPr>
            <w:tcW w:w="2694" w:type="dxa"/>
            <w:tcBorders>
              <w:bottom w:val="nil"/>
            </w:tcBorders>
            <w:shd w:val="clear" w:color="auto" w:fill="auto"/>
          </w:tcPr>
          <w:p w:rsidR="005D33F9" w:rsidRPr="004149F8" w:rsidRDefault="000A2C44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#PaymentType</w:t>
            </w:r>
          </w:p>
        </w:tc>
        <w:tc>
          <w:tcPr>
            <w:tcW w:w="2659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1C2DA9" w:rsidP="00F2482E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#RentPrice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EA3C27">
        <w:trPr>
          <w:trHeight w:val="20"/>
          <w:jc w:val="center"/>
        </w:trPr>
        <w:tc>
          <w:tcPr>
            <w:tcW w:w="5665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694" w:type="dxa"/>
            <w:tcBorders>
              <w:left w:val="nil"/>
            </w:tcBorders>
            <w:shd w:val="clear" w:color="auto" w:fill="auto"/>
          </w:tcPr>
          <w:p w:rsidR="005D33F9" w:rsidRPr="004149F8" w:rsidRDefault="00FD6D24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65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EA3C27">
        <w:trPr>
          <w:trHeight w:val="20"/>
          <w:jc w:val="center"/>
        </w:trPr>
        <w:tc>
          <w:tcPr>
            <w:tcW w:w="5665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#AdditionalCostDescription</w:t>
            </w:r>
          </w:p>
        </w:tc>
        <w:tc>
          <w:tcPr>
            <w:tcW w:w="2694" w:type="dxa"/>
            <w:shd w:val="clear" w:color="auto" w:fill="auto"/>
          </w:tcPr>
          <w:p w:rsidR="005D33F9" w:rsidRPr="00EA3C27" w:rsidRDefault="00EA3C27">
            <w:pPr>
              <w:pStyle w:val="BodyText"/>
              <w:rPr>
                <w:rFonts w:asciiTheme="minorHAnsi" w:hAnsiTheme="minorHAnsi" w:cs="Univers"/>
                <w:sz w:val="20"/>
                <w:szCs w:val="20"/>
                <w:lang w:val="en-US"/>
              </w:rPr>
            </w:pPr>
            <w:r w:rsidRPr="00EA3C27">
              <w:rPr>
                <w:rFonts w:ascii="Univers" w:hAnsi="Univers" w:cs="Univers"/>
                <w:sz w:val="20"/>
                <w:szCs w:val="20"/>
              </w:rPr>
              <w:t>#AdditionalCostType</w:t>
            </w:r>
          </w:p>
        </w:tc>
        <w:tc>
          <w:tcPr>
            <w:tcW w:w="2659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F2482E">
            <w:pPr>
              <w:pStyle w:val="BodyText"/>
              <w:jc w:val="righ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</w:t>
            </w:r>
            <w:r w:rsidR="00EA3C27">
              <w:rPr>
                <w:rFonts w:ascii="Univers" w:hAnsi="Univers" w:cs="Univers"/>
                <w:sz w:val="20"/>
                <w:szCs w:val="20"/>
              </w:rPr>
              <w:t>#AdditionalCostPrice</w:t>
            </w:r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#BruttoPauschalPreis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#LastPaymentDate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lastRenderedPageBreak/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F2482E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9A378A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6A4BE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#CustomerNumber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0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E20BFB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E20BFB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0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1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E20BFB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E20BFB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#CustomerName, #CustomerStreet, #CustomerZip #CustomerCity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6A4BE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 w:rsidRPr="006A4BEF"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#IBAN</w:t>
                  </w: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6A4BE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#BIC</w:t>
                  </w: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="006A4BEF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#SignatureDate</w:t>
            </w:r>
            <w:r w:rsidR="006A4BEF">
              <w:rPr>
                <w:rFonts w:ascii="Univers" w:hAnsi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9A378A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  <w:p w:rsidR="00D26AEA" w:rsidRPr="00F2482E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F2482E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>#RentOrderNumber</w:t>
            </w:r>
            <w:bookmarkStart w:id="2" w:name="_GoBack"/>
            <w:bookmarkEnd w:id="2"/>
          </w:p>
          <w:p w:rsidR="005D33F9" w:rsidRPr="00F2482E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F2482E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F2482E">
              <w:rPr>
                <w:rFonts w:ascii="Univers" w:hAnsi="Univers" w:cs="Univers"/>
                <w:sz w:val="20"/>
                <w:szCs w:val="20"/>
              </w:rPr>
              <w:t xml:space="preserve">Hebertshausen, </w:t>
            </w:r>
            <w:r w:rsidR="001C2DA9" w:rsidRPr="00F2482E">
              <w:rPr>
                <w:rFonts w:ascii="Univers" w:hAnsi="Univers" w:cs="Univers"/>
                <w:sz w:val="20"/>
                <w:szCs w:val="20"/>
              </w:rPr>
              <w:t>#Today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F2482E">
              <w:rPr>
                <w:rFonts w:ascii="Univers" w:hAnsi="Univers" w:cs="Univers"/>
                <w:sz w:val="20"/>
                <w:szCs w:val="20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</w:t>
            </w:r>
            <w:r w:rsidR="00353C2A"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____________________________</w:t>
            </w:r>
          </w:p>
          <w:p w:rsidR="005D33F9" w:rsidRPr="0081023B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</w:pP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 xml:space="preserve">WERNER OTTL GmbH &amp; Co. </w:t>
            </w:r>
            <w:r w:rsidRPr="0081023B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>KG</w:t>
            </w:r>
          </w:p>
          <w:p w:rsidR="005D33F9" w:rsidRPr="00F2482E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  <w:lang w:val="en-US"/>
              </w:rPr>
            </w:pP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F2482E">
              <w:rPr>
                <w:rFonts w:ascii="Univers" w:hAnsi="Univers" w:cs="Univers"/>
                <w:spacing w:val="124"/>
                <w:lang w:val="en-US"/>
              </w:rPr>
              <w:t>Container-Service</w:t>
            </w:r>
          </w:p>
          <w:p w:rsidR="005D33F9" w:rsidRPr="00F2482E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  <w:lang w:val="en-US"/>
              </w:rPr>
            </w:pPr>
          </w:p>
          <w:p w:rsidR="00353C2A" w:rsidRPr="00F2482E" w:rsidRDefault="00353C2A" w:rsidP="0090794D">
            <w:pPr>
              <w:tabs>
                <w:tab w:val="left" w:pos="505"/>
              </w:tabs>
              <w:rPr>
                <w:rFonts w:ascii="Univers" w:hAnsi="Univers"/>
                <w:lang w:val="en-U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F2482E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lastRenderedPageBreak/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FB" w:rsidRDefault="00E20BFB">
      <w:r>
        <w:separator/>
      </w:r>
    </w:p>
  </w:endnote>
  <w:endnote w:type="continuationSeparator" w:id="0">
    <w:p w:rsidR="00E20BFB" w:rsidRDefault="00E2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482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FB" w:rsidRDefault="00E20BFB">
      <w:r>
        <w:separator/>
      </w:r>
    </w:p>
  </w:footnote>
  <w:footnote w:type="continuationSeparator" w:id="0">
    <w:p w:rsidR="00E20BFB" w:rsidRDefault="00E2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93CC1"/>
    <w:rsid w:val="000A2C44"/>
    <w:rsid w:val="000A6020"/>
    <w:rsid w:val="000D2EE0"/>
    <w:rsid w:val="000D2FF5"/>
    <w:rsid w:val="000F1045"/>
    <w:rsid w:val="000F74DC"/>
    <w:rsid w:val="001429A5"/>
    <w:rsid w:val="00147CE7"/>
    <w:rsid w:val="001538FF"/>
    <w:rsid w:val="001719E9"/>
    <w:rsid w:val="001C2DA9"/>
    <w:rsid w:val="001C6A98"/>
    <w:rsid w:val="001D7FED"/>
    <w:rsid w:val="001E3BAC"/>
    <w:rsid w:val="001E448D"/>
    <w:rsid w:val="002055D7"/>
    <w:rsid w:val="00206D0E"/>
    <w:rsid w:val="00223144"/>
    <w:rsid w:val="0022782F"/>
    <w:rsid w:val="00230EDB"/>
    <w:rsid w:val="00234A66"/>
    <w:rsid w:val="00236077"/>
    <w:rsid w:val="00256102"/>
    <w:rsid w:val="002566B0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0E9E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83835"/>
    <w:rsid w:val="004966DE"/>
    <w:rsid w:val="004A1CB1"/>
    <w:rsid w:val="004D2C49"/>
    <w:rsid w:val="004D7AAD"/>
    <w:rsid w:val="004E4792"/>
    <w:rsid w:val="00526E95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A4BEF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5719"/>
    <w:rsid w:val="007664A2"/>
    <w:rsid w:val="00774501"/>
    <w:rsid w:val="00794D4A"/>
    <w:rsid w:val="007A5D83"/>
    <w:rsid w:val="007B78B1"/>
    <w:rsid w:val="007D7A53"/>
    <w:rsid w:val="007E350B"/>
    <w:rsid w:val="007F6510"/>
    <w:rsid w:val="0081023B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378A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82328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2AB6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C69D3"/>
    <w:rsid w:val="00DD5CD3"/>
    <w:rsid w:val="00DE4372"/>
    <w:rsid w:val="00DE7608"/>
    <w:rsid w:val="00DF1F98"/>
    <w:rsid w:val="00E12332"/>
    <w:rsid w:val="00E20BFB"/>
    <w:rsid w:val="00E35631"/>
    <w:rsid w:val="00E55442"/>
    <w:rsid w:val="00E570FC"/>
    <w:rsid w:val="00E6619B"/>
    <w:rsid w:val="00E70C57"/>
    <w:rsid w:val="00E720F3"/>
    <w:rsid w:val="00E92BE2"/>
    <w:rsid w:val="00E94B79"/>
    <w:rsid w:val="00EA3C27"/>
    <w:rsid w:val="00ED76A5"/>
    <w:rsid w:val="00EF2C95"/>
    <w:rsid w:val="00EF3315"/>
    <w:rsid w:val="00F01C38"/>
    <w:rsid w:val="00F07F45"/>
    <w:rsid w:val="00F1210F"/>
    <w:rsid w:val="00F15D82"/>
    <w:rsid w:val="00F175E1"/>
    <w:rsid w:val="00F2482E"/>
    <w:rsid w:val="00F27BA0"/>
    <w:rsid w:val="00F53FCC"/>
    <w:rsid w:val="00F81817"/>
    <w:rsid w:val="00F87B3E"/>
    <w:rsid w:val="00FC4418"/>
    <w:rsid w:val="00FD13CF"/>
    <w:rsid w:val="00FD41A8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  <w:style w:type="table" w:styleId="TableGrid">
    <w:name w:val="Table Grid"/>
    <w:basedOn w:val="TableNormal"/>
    <w:rsid w:val="004E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13</TotalTime>
  <Pages>1</Pages>
  <Words>2886</Words>
  <Characters>16455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28</cp:revision>
  <cp:lastPrinted>2015-06-16T14:00:00Z</cp:lastPrinted>
  <dcterms:created xsi:type="dcterms:W3CDTF">2015-06-22T17:21:00Z</dcterms:created>
  <dcterms:modified xsi:type="dcterms:W3CDTF">2015-08-06T06:11:00Z</dcterms:modified>
</cp:coreProperties>
</file>
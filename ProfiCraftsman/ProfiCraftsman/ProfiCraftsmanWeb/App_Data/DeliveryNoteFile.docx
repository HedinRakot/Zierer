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BD" w:rsidRDefault="00AD5CBD"/>
    <w:p w:rsidR="00AD5CBD" w:rsidRPr="00AD5CBD" w:rsidRDefault="00AD5CBD">
      <w:pPr>
        <w:rPr>
          <w:iCs/>
          <w:color w:val="385623" w:themeColor="accent6" w:themeShade="80"/>
          <w:sz w:val="24"/>
        </w:rPr>
      </w:pPr>
      <w:r w:rsidRPr="00AD5CBD">
        <w:rPr>
          <w:iCs/>
          <w:color w:val="385623" w:themeColor="accent6" w:themeShade="80"/>
          <w:sz w:val="24"/>
        </w:rPr>
        <w:t>Kundendienstauftrag</w:t>
      </w:r>
    </w:p>
    <w:p w:rsidR="00AD5CBD" w:rsidRPr="00AD5CBD" w:rsidRDefault="00AD5CBD">
      <w:pPr>
        <w:rPr>
          <w:rFonts w:asciiTheme="minorHAnsi" w:hAnsiTheme="minorHAnsi"/>
          <w:iCs/>
          <w:color w:val="385623" w:themeColor="accent6" w:themeShade="80"/>
          <w:sz w:val="24"/>
          <w:lang w:val="ru-RU"/>
        </w:rPr>
      </w:pPr>
      <w:r w:rsidRPr="00AD5CBD">
        <w:rPr>
          <w:iCs/>
          <w:color w:val="385623" w:themeColor="accent6" w:themeShade="80"/>
          <w:sz w:val="24"/>
        </w:rPr>
        <w:t>Regie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AD5CBD" w:rsidTr="00297481">
        <w:tc>
          <w:tcPr>
            <w:tcW w:w="3020" w:type="dxa"/>
          </w:tcPr>
          <w:p w:rsidR="00AD5CBD" w:rsidRDefault="00AD5CBD" w:rsidP="00E96BA7">
            <w:r>
              <w:t>Name: #CustomerName</w:t>
            </w:r>
          </w:p>
        </w:tc>
        <w:tc>
          <w:tcPr>
            <w:tcW w:w="3021" w:type="dxa"/>
          </w:tcPr>
          <w:p w:rsidR="00AD5CBD" w:rsidRDefault="00AD5CBD" w:rsidP="00E96BA7">
            <w:r>
              <w:t xml:space="preserve">Firma: </w:t>
            </w:r>
          </w:p>
        </w:tc>
        <w:tc>
          <w:tcPr>
            <w:tcW w:w="3168" w:type="dxa"/>
          </w:tcPr>
          <w:p w:rsidR="00AD5CBD" w:rsidRDefault="00AD5CBD" w:rsidP="00E96BA7">
            <w:r>
              <w:t xml:space="preserve">Straße: </w:t>
            </w:r>
            <w:r w:rsidR="006569D0">
              <w:t>#Street</w:t>
            </w:r>
          </w:p>
          <w:p w:rsidR="00AD5CBD" w:rsidRPr="00DA086F" w:rsidRDefault="00AD5CBD" w:rsidP="00E96BA7">
            <w:pPr>
              <w:rPr>
                <w:rFonts w:asciiTheme="minorHAnsi" w:hAnsiTheme="minorHAnsi"/>
              </w:rPr>
            </w:pPr>
          </w:p>
        </w:tc>
      </w:tr>
      <w:tr w:rsidR="00AD5CBD" w:rsidTr="00297481">
        <w:tc>
          <w:tcPr>
            <w:tcW w:w="3020" w:type="dxa"/>
          </w:tcPr>
          <w:p w:rsidR="00AD5CBD" w:rsidRDefault="006569D0" w:rsidP="000A0A6E">
            <w:r>
              <w:t xml:space="preserve">PLZ: </w:t>
            </w:r>
            <w:r w:rsidR="00EE7BAC">
              <w:t>#ZIP</w:t>
            </w:r>
          </w:p>
        </w:tc>
        <w:tc>
          <w:tcPr>
            <w:tcW w:w="3021" w:type="dxa"/>
          </w:tcPr>
          <w:p w:rsidR="00AD5CBD" w:rsidRDefault="00AD5CBD" w:rsidP="006569D0">
            <w:r>
              <w:t xml:space="preserve">Ort: </w:t>
            </w:r>
            <w:r w:rsidR="006569D0">
              <w:t>#City</w:t>
            </w:r>
          </w:p>
        </w:tc>
        <w:tc>
          <w:tcPr>
            <w:tcW w:w="3168" w:type="dxa"/>
          </w:tcPr>
          <w:p w:rsidR="00AD5CBD" w:rsidRDefault="00AD5CBD" w:rsidP="00E96BA7">
            <w:r>
              <w:t>Tel: #CustomerPhone</w:t>
            </w:r>
          </w:p>
        </w:tc>
      </w:tr>
    </w:tbl>
    <w:p w:rsidR="00AD5CBD" w:rsidRPr="00905C57" w:rsidRDefault="00AD5CBD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4111"/>
        <w:gridCol w:w="2840"/>
      </w:tblGrid>
      <w:tr w:rsidR="00282DB3" w:rsidRPr="00905C57" w:rsidTr="00DA086F">
        <w:trPr>
          <w:cantSplit/>
          <w:trHeight w:val="80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48" w:rsidRPr="00297481" w:rsidRDefault="004A0548" w:rsidP="00AC6CE3">
            <w:pPr>
              <w:rPr>
                <w:rFonts w:asciiTheme="minorHAnsi" w:hAnsiTheme="minorHAnsi"/>
                <w:lang w:val="ru-RU"/>
              </w:rPr>
            </w:pPr>
          </w:p>
        </w:tc>
        <w:tc>
          <w:tcPr>
            <w:tcW w:w="6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DB3" w:rsidRPr="00905C57" w:rsidRDefault="00282DB3" w:rsidP="00B146D4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</w:tc>
      </w:tr>
      <w:tr w:rsidR="004236DB" w:rsidRPr="00905C57" w:rsidTr="008D0C2F">
        <w:trPr>
          <w:cantSplit/>
          <w:trHeight w:val="240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6DB" w:rsidRPr="00905C57" w:rsidRDefault="004236DB" w:rsidP="00C36CCA"/>
        </w:tc>
        <w:tc>
          <w:tcPr>
            <w:tcW w:w="6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36DB" w:rsidRPr="00905C57" w:rsidRDefault="004236DB" w:rsidP="00570B86"/>
        </w:tc>
      </w:tr>
      <w:tr w:rsidR="00805094" w:rsidRPr="00905C57" w:rsidTr="00C151A1">
        <w:trPr>
          <w:cantSplit/>
          <w:trHeight w:val="240"/>
        </w:trPr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094" w:rsidRDefault="00805094" w:rsidP="00570B86"/>
        </w:tc>
      </w:tr>
      <w:tr w:rsidR="004236DB" w:rsidRPr="00905C57" w:rsidTr="00D64CC9">
        <w:trPr>
          <w:cantSplit/>
          <w:trHeight w:val="2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6DB" w:rsidRPr="00805094" w:rsidRDefault="00805094" w:rsidP="00805094">
            <w:pPr>
              <w:rPr>
                <w:rFonts w:asciiTheme="minorHAnsi" w:hAnsiTheme="minorHAnsi"/>
              </w:rPr>
            </w:pPr>
            <w:r>
              <w:t>#Amount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36DB" w:rsidRPr="004236DB" w:rsidRDefault="00805094" w:rsidP="00447066">
            <w:pPr>
              <w:rPr>
                <w:rFonts w:asciiTheme="minorHAnsi" w:hAnsiTheme="minorHAnsi"/>
                <w:lang w:val="ru-RU"/>
              </w:rPr>
            </w:pPr>
            <w:r>
              <w:t>#PositionDescription</w:t>
            </w:r>
            <w:bookmarkStart w:id="0" w:name="_GoBack"/>
            <w:bookmarkEnd w:id="0"/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36DB" w:rsidRDefault="00805094" w:rsidP="00805094">
            <w:r>
              <w:t>#PositionNumber</w:t>
            </w:r>
          </w:p>
        </w:tc>
      </w:tr>
    </w:tbl>
    <w:p w:rsidR="00DA49C3" w:rsidRDefault="00DA49C3" w:rsidP="007B4C85"/>
    <w:p w:rsidR="00DA49C3" w:rsidRPr="00297481" w:rsidRDefault="00DA49C3" w:rsidP="00DA49C3">
      <w:pPr>
        <w:jc w:val="center"/>
        <w:rPr>
          <w:rFonts w:asciiTheme="minorHAnsi" w:hAnsiTheme="minorHAnsi"/>
          <w:sz w:val="18"/>
          <w:szCs w:val="18"/>
        </w:rPr>
      </w:pPr>
      <w:r w:rsidRPr="00297481">
        <w:rPr>
          <w:sz w:val="18"/>
          <w:szCs w:val="18"/>
        </w:rPr>
        <w:t>Arbeitszeit inkl. Anfahrt und Rüstzeit zzgl. KFZ Pauschale</w:t>
      </w:r>
    </w:p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8F64A8"/>
        </w:tc>
      </w:tr>
      <w:tr w:rsidR="0030272E" w:rsidTr="0030272E">
        <w:tc>
          <w:tcPr>
            <w:tcW w:w="9062" w:type="dxa"/>
          </w:tcPr>
          <w:p w:rsidR="0030272E" w:rsidRPr="00DA49C3" w:rsidRDefault="00B146D4" w:rsidP="007C619C">
            <w:pPr>
              <w:rPr>
                <w:lang w:val="en-US"/>
              </w:rPr>
            </w:pPr>
            <w:r>
              <w:t>________________________________________________________________________</w:t>
            </w:r>
          </w:p>
        </w:tc>
      </w:tr>
      <w:tr w:rsidR="0030272E" w:rsidTr="0030272E">
        <w:tc>
          <w:tcPr>
            <w:tcW w:w="9062" w:type="dxa"/>
          </w:tcPr>
          <w:p w:rsidR="0030272E" w:rsidRPr="00AD5CBD" w:rsidRDefault="00AD5CBD" w:rsidP="00DA49C3">
            <w:pPr>
              <w:jc w:val="center"/>
              <w:rPr>
                <w:rFonts w:asciiTheme="minorHAnsi" w:hAnsiTheme="minorHAnsi"/>
              </w:rPr>
            </w:pPr>
            <w:r>
              <w:t>Die Ware bleibt bis zur völligen Bezahlung unser Eigentum</w:t>
            </w:r>
          </w:p>
        </w:tc>
      </w:tr>
      <w:tr w:rsidR="004F72B6" w:rsidTr="0030272E">
        <w:tc>
          <w:tcPr>
            <w:tcW w:w="9062" w:type="dxa"/>
          </w:tcPr>
          <w:p w:rsidR="004F72B6" w:rsidRDefault="004F72B6" w:rsidP="007B4C85"/>
        </w:tc>
      </w:tr>
      <w:tr w:rsidR="0030272E" w:rsidTr="0030272E">
        <w:tc>
          <w:tcPr>
            <w:tcW w:w="9062" w:type="dxa"/>
          </w:tcPr>
          <w:p w:rsidR="0030272E" w:rsidRDefault="0030272E" w:rsidP="007B4C85"/>
        </w:tc>
      </w:tr>
    </w:tbl>
    <w:p w:rsidR="009A5AB0" w:rsidRPr="00B146D4" w:rsidRDefault="009A5AB0" w:rsidP="0030272E"/>
    <w:sectPr w:rsidR="009A5AB0" w:rsidRPr="00B146D4">
      <w:headerReference w:type="default" r:id="rId6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9E8" w:rsidRDefault="007369E8" w:rsidP="009A5AB0">
      <w:r>
        <w:separator/>
      </w:r>
    </w:p>
  </w:endnote>
  <w:endnote w:type="continuationSeparator" w:id="0">
    <w:p w:rsidR="007369E8" w:rsidRDefault="007369E8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9E8" w:rsidRDefault="007369E8" w:rsidP="009A5AB0">
      <w:r>
        <w:separator/>
      </w:r>
    </w:p>
  </w:footnote>
  <w:footnote w:type="continuationSeparator" w:id="0">
    <w:p w:rsidR="007369E8" w:rsidRDefault="007369E8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4395"/>
      <w:gridCol w:w="2688"/>
    </w:tblGrid>
    <w:tr w:rsidR="00DA086F" w:rsidRPr="00297481" w:rsidTr="00297481">
      <w:tc>
        <w:tcPr>
          <w:tcW w:w="3969" w:type="dxa"/>
        </w:tcPr>
        <w:p w:rsidR="00DA086F" w:rsidRDefault="00DA086F" w:rsidP="00DA086F">
          <w:pPr>
            <w:jc w:val="center"/>
          </w:pPr>
          <w:r>
            <w:rPr>
              <w:noProof/>
              <w:lang w:val="ru-RU" w:eastAsia="ru-RU"/>
            </w:rPr>
            <w:drawing>
              <wp:inline distT="0" distB="0" distL="0" distR="0" wp14:anchorId="7527C890" wp14:editId="12464309">
                <wp:extent cx="2154107" cy="72142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z-gst-georgia-est199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4107" cy="721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</w:tcPr>
        <w:p w:rsidR="00DA086F" w:rsidRDefault="00DA086F" w:rsidP="00DA086F"/>
        <w:p w:rsidR="00DA086F" w:rsidRPr="00DA086F" w:rsidRDefault="00DA086F" w:rsidP="00DA086F">
          <w:pPr>
            <w:pStyle w:val="Heading1"/>
            <w:jc w:val="center"/>
            <w:rPr>
              <w:i w:val="0"/>
              <w:iCs w:val="0"/>
              <w:color w:val="385623" w:themeColor="accent6" w:themeShade="80"/>
              <w:sz w:val="24"/>
            </w:rPr>
          </w:pPr>
          <w:r w:rsidRPr="00DA086F">
            <w:rPr>
              <w:i w:val="0"/>
              <w:iCs w:val="0"/>
              <w:color w:val="385623" w:themeColor="accent6" w:themeShade="80"/>
              <w:sz w:val="24"/>
            </w:rPr>
            <w:t>Firma Zierer</w:t>
          </w:r>
        </w:p>
        <w:p w:rsidR="00DA086F" w:rsidRPr="00DA086F" w:rsidRDefault="00DA086F" w:rsidP="00DA086F">
          <w:pPr>
            <w:pStyle w:val="Heading1"/>
            <w:jc w:val="center"/>
            <w:rPr>
              <w:i w:val="0"/>
              <w:iCs w:val="0"/>
              <w:color w:val="385623" w:themeColor="accent6" w:themeShade="80"/>
              <w:sz w:val="24"/>
            </w:rPr>
          </w:pPr>
          <w:r w:rsidRPr="00DA086F">
            <w:rPr>
              <w:i w:val="0"/>
              <w:iCs w:val="0"/>
              <w:color w:val="385623" w:themeColor="accent6" w:themeShade="80"/>
              <w:sz w:val="24"/>
            </w:rPr>
            <w:t>Gebäude &amp; Systemtechnik</w:t>
          </w:r>
        </w:p>
        <w:p w:rsidR="00DA086F" w:rsidRDefault="00DA086F" w:rsidP="00DA086F">
          <w:pPr>
            <w:rPr>
              <w:rFonts w:asciiTheme="minorHAnsi" w:hAnsiTheme="minorHAnsi"/>
              <w:sz w:val="18"/>
              <w:szCs w:val="18"/>
            </w:rPr>
          </w:pPr>
          <w:r w:rsidRPr="00DA086F">
            <w:rPr>
              <w:sz w:val="18"/>
              <w:szCs w:val="18"/>
            </w:rPr>
            <w:t>Landsbergerstr. 155 * Haus 2 * 80687 M</w:t>
          </w:r>
          <w:r>
            <w:rPr>
              <w:rFonts w:asciiTheme="minorHAnsi" w:hAnsiTheme="minorHAnsi"/>
              <w:sz w:val="18"/>
              <w:szCs w:val="18"/>
            </w:rPr>
            <w:t>ünchen</w:t>
          </w:r>
        </w:p>
        <w:p w:rsidR="00DA086F" w:rsidRPr="006569D0" w:rsidRDefault="00DA086F" w:rsidP="00DA086F">
          <w:pPr>
            <w:rPr>
              <w:sz w:val="18"/>
              <w:szCs w:val="18"/>
            </w:rPr>
          </w:pPr>
          <w:r w:rsidRPr="006569D0">
            <w:rPr>
              <w:sz w:val="18"/>
              <w:szCs w:val="18"/>
            </w:rPr>
            <w:t>Tel.: 089 / 57 94  93 9</w:t>
          </w:r>
          <w:r w:rsidR="00297481" w:rsidRPr="006569D0">
            <w:rPr>
              <w:sz w:val="18"/>
              <w:szCs w:val="18"/>
            </w:rPr>
            <w:t>-</w:t>
          </w:r>
          <w:r w:rsidRPr="006569D0">
            <w:rPr>
              <w:sz w:val="18"/>
              <w:szCs w:val="18"/>
            </w:rPr>
            <w:t>0 * Fax: 089 / 57 94 93 9-9</w:t>
          </w:r>
        </w:p>
        <w:p w:rsidR="00297481" w:rsidRPr="006569D0" w:rsidRDefault="00297481" w:rsidP="00297481">
          <w:pPr>
            <w:jc w:val="center"/>
            <w:rPr>
              <w:rFonts w:asciiTheme="minorHAnsi" w:hAnsiTheme="minorHAnsi"/>
            </w:rPr>
          </w:pPr>
          <w:r w:rsidRPr="006569D0">
            <w:rPr>
              <w:sz w:val="18"/>
              <w:szCs w:val="18"/>
            </w:rPr>
            <w:t>info@zierer.biz</w:t>
          </w:r>
        </w:p>
      </w:tc>
      <w:tc>
        <w:tcPr>
          <w:tcW w:w="2688" w:type="dxa"/>
        </w:tcPr>
        <w:p w:rsidR="00DA086F" w:rsidRPr="006569D0" w:rsidRDefault="00DA086F" w:rsidP="00DA086F">
          <w:pPr>
            <w:jc w:val="center"/>
          </w:pPr>
        </w:p>
      </w:tc>
    </w:tr>
  </w:tbl>
  <w:p w:rsidR="009A5AB0" w:rsidRPr="006569D0" w:rsidRDefault="009A5AB0" w:rsidP="009A5A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0343"/>
    <w:rsid w:val="00003A7F"/>
    <w:rsid w:val="000138C6"/>
    <w:rsid w:val="00024EA4"/>
    <w:rsid w:val="000409A1"/>
    <w:rsid w:val="000473DE"/>
    <w:rsid w:val="00076573"/>
    <w:rsid w:val="000A0A6E"/>
    <w:rsid w:val="000A521D"/>
    <w:rsid w:val="000B375D"/>
    <w:rsid w:val="000C6D2E"/>
    <w:rsid w:val="000D3490"/>
    <w:rsid w:val="000D3BE7"/>
    <w:rsid w:val="001108B2"/>
    <w:rsid w:val="001350CA"/>
    <w:rsid w:val="00154B2C"/>
    <w:rsid w:val="001852A8"/>
    <w:rsid w:val="001A099E"/>
    <w:rsid w:val="001B7941"/>
    <w:rsid w:val="001C0269"/>
    <w:rsid w:val="001D180D"/>
    <w:rsid w:val="001D18C7"/>
    <w:rsid w:val="0024488C"/>
    <w:rsid w:val="00246748"/>
    <w:rsid w:val="00282DB3"/>
    <w:rsid w:val="00297481"/>
    <w:rsid w:val="002A3A33"/>
    <w:rsid w:val="002B65EF"/>
    <w:rsid w:val="002D3E5C"/>
    <w:rsid w:val="002F575A"/>
    <w:rsid w:val="002F5FF2"/>
    <w:rsid w:val="0030272E"/>
    <w:rsid w:val="00313D7E"/>
    <w:rsid w:val="003401CE"/>
    <w:rsid w:val="003612CB"/>
    <w:rsid w:val="003C3F16"/>
    <w:rsid w:val="003D7238"/>
    <w:rsid w:val="00416F30"/>
    <w:rsid w:val="00420EA3"/>
    <w:rsid w:val="00421976"/>
    <w:rsid w:val="004236DB"/>
    <w:rsid w:val="004307A0"/>
    <w:rsid w:val="00447066"/>
    <w:rsid w:val="004631A4"/>
    <w:rsid w:val="00484641"/>
    <w:rsid w:val="00496113"/>
    <w:rsid w:val="004A0548"/>
    <w:rsid w:val="004A2A6D"/>
    <w:rsid w:val="004A49A2"/>
    <w:rsid w:val="004A6DDF"/>
    <w:rsid w:val="004C1D6F"/>
    <w:rsid w:val="004F2E95"/>
    <w:rsid w:val="004F72B6"/>
    <w:rsid w:val="00504B10"/>
    <w:rsid w:val="0052404F"/>
    <w:rsid w:val="00526ECE"/>
    <w:rsid w:val="00537726"/>
    <w:rsid w:val="00541588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43AA7"/>
    <w:rsid w:val="006522DB"/>
    <w:rsid w:val="00653D85"/>
    <w:rsid w:val="006569D0"/>
    <w:rsid w:val="00683E17"/>
    <w:rsid w:val="00687E91"/>
    <w:rsid w:val="006A199E"/>
    <w:rsid w:val="006A1DB7"/>
    <w:rsid w:val="006B2659"/>
    <w:rsid w:val="006D4F65"/>
    <w:rsid w:val="007369E8"/>
    <w:rsid w:val="007629CD"/>
    <w:rsid w:val="007B1638"/>
    <w:rsid w:val="007B4C85"/>
    <w:rsid w:val="007C619C"/>
    <w:rsid w:val="007D1367"/>
    <w:rsid w:val="007E0B57"/>
    <w:rsid w:val="007E3581"/>
    <w:rsid w:val="007E6265"/>
    <w:rsid w:val="00805094"/>
    <w:rsid w:val="00830395"/>
    <w:rsid w:val="00833E81"/>
    <w:rsid w:val="00835AFD"/>
    <w:rsid w:val="008401DD"/>
    <w:rsid w:val="00850511"/>
    <w:rsid w:val="008568BE"/>
    <w:rsid w:val="008953D8"/>
    <w:rsid w:val="008A786E"/>
    <w:rsid w:val="008B5509"/>
    <w:rsid w:val="008C29CD"/>
    <w:rsid w:val="008F26FE"/>
    <w:rsid w:val="008F431D"/>
    <w:rsid w:val="008F64A8"/>
    <w:rsid w:val="00905C57"/>
    <w:rsid w:val="00951614"/>
    <w:rsid w:val="00962239"/>
    <w:rsid w:val="00971064"/>
    <w:rsid w:val="00977E44"/>
    <w:rsid w:val="00982A18"/>
    <w:rsid w:val="00985E14"/>
    <w:rsid w:val="00987CD0"/>
    <w:rsid w:val="009A5AB0"/>
    <w:rsid w:val="009A6AB2"/>
    <w:rsid w:val="009C1712"/>
    <w:rsid w:val="009D194C"/>
    <w:rsid w:val="009E5925"/>
    <w:rsid w:val="009E5A07"/>
    <w:rsid w:val="009E7CE7"/>
    <w:rsid w:val="009F3596"/>
    <w:rsid w:val="00A03CDE"/>
    <w:rsid w:val="00A21C12"/>
    <w:rsid w:val="00A266B1"/>
    <w:rsid w:val="00A30C51"/>
    <w:rsid w:val="00A367E4"/>
    <w:rsid w:val="00A37EE3"/>
    <w:rsid w:val="00A51268"/>
    <w:rsid w:val="00A63122"/>
    <w:rsid w:val="00A64459"/>
    <w:rsid w:val="00A74340"/>
    <w:rsid w:val="00A84AC0"/>
    <w:rsid w:val="00A930F6"/>
    <w:rsid w:val="00A937EF"/>
    <w:rsid w:val="00AC6CE3"/>
    <w:rsid w:val="00AD1FC6"/>
    <w:rsid w:val="00AD38E2"/>
    <w:rsid w:val="00AD5CBD"/>
    <w:rsid w:val="00AE018C"/>
    <w:rsid w:val="00B1218E"/>
    <w:rsid w:val="00B146D4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856B8"/>
    <w:rsid w:val="00CB0AB7"/>
    <w:rsid w:val="00CD313C"/>
    <w:rsid w:val="00D11D56"/>
    <w:rsid w:val="00D64CC9"/>
    <w:rsid w:val="00D809EC"/>
    <w:rsid w:val="00D80FB3"/>
    <w:rsid w:val="00D94C24"/>
    <w:rsid w:val="00DA086F"/>
    <w:rsid w:val="00DA165A"/>
    <w:rsid w:val="00DA2225"/>
    <w:rsid w:val="00DA372F"/>
    <w:rsid w:val="00DA49C3"/>
    <w:rsid w:val="00DA4A22"/>
    <w:rsid w:val="00DC335B"/>
    <w:rsid w:val="00DF3CD5"/>
    <w:rsid w:val="00DF479F"/>
    <w:rsid w:val="00E102DA"/>
    <w:rsid w:val="00E1074E"/>
    <w:rsid w:val="00E500B2"/>
    <w:rsid w:val="00E850EA"/>
    <w:rsid w:val="00E951B4"/>
    <w:rsid w:val="00ED3F3C"/>
    <w:rsid w:val="00ED79B3"/>
    <w:rsid w:val="00EE7BA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217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83</cp:revision>
  <cp:lastPrinted>2015-06-17T17:24:00Z</cp:lastPrinted>
  <dcterms:created xsi:type="dcterms:W3CDTF">2015-07-06T14:26:00Z</dcterms:created>
  <dcterms:modified xsi:type="dcterms:W3CDTF">2015-08-25T19:50:00Z</dcterms:modified>
</cp:coreProperties>
</file>